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76274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7754FC0" w14:textId="6F950831" w:rsidR="00425E6A" w:rsidRDefault="00425E6A"/>
        <w:tbl>
          <w:tblPr>
            <w:tblStyle w:val="HelleListe-Akzent1"/>
            <w:tblpPr w:leftFromText="187" w:rightFromText="187" w:vertAnchor="page" w:horzAnchor="margin" w:tblpXSpec="center" w:tblpY="5001"/>
            <w:tblW w:w="3095" w:type="pct"/>
            <w:tblBorders>
              <w:insideH w:val="single" w:sz="6" w:space="0" w:color="4F81BD" w:themeColor="accent1"/>
              <w:insideV w:val="single" w:sz="6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466"/>
          </w:tblGrid>
          <w:tr w:rsidR="00681E04" w14:paraId="39CBC4AF" w14:textId="77777777" w:rsidTr="00681E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4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466" w:type="dxa"/>
              </w:tcPr>
              <w:p w14:paraId="43E4C0F8" w14:textId="77777777" w:rsidR="00681E04" w:rsidRDefault="007B4F7E" w:rsidP="00681E04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000000" w:themeColor="text1"/>
                      <w:sz w:val="48"/>
                      <w:szCs w:val="48"/>
                    </w:rPr>
                    <w:alias w:val="Titel"/>
                    <w:id w:val="703864190"/>
                    <w:placeholder>
                      <w:docPart w:val="B88CDF2E19BF462189796AB0A89A60D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81E04" w:rsidRPr="00E63698">
                      <w:rPr>
                        <w:rFonts w:asciiTheme="majorHAnsi" w:eastAsiaTheme="majorEastAsia" w:hAnsiTheme="majorHAnsi" w:cstheme="majorBidi"/>
                        <w:b w:val="0"/>
                        <w:bCs w:val="0"/>
                        <w:color w:val="000000" w:themeColor="text1"/>
                        <w:sz w:val="48"/>
                        <w:szCs w:val="48"/>
                      </w:rPr>
                      <w:t>Kommunikationstechnik</w:t>
                    </w:r>
                  </w:sdtContent>
                </w:sdt>
              </w:p>
            </w:tc>
          </w:tr>
          <w:tr w:rsidR="00681E04" w14:paraId="4F89F96F" w14:textId="77777777" w:rsidTr="00681E0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9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466" w:type="dxa"/>
                <w:vAlign w:val="center"/>
              </w:tcPr>
              <w:p w14:paraId="59453834" w14:textId="30E89DCF" w:rsidR="00681E04" w:rsidRPr="00624B7F" w:rsidRDefault="00267769" w:rsidP="00681E04">
                <w:pPr>
                  <w:pStyle w:val="KeinLeerraum"/>
                  <w:jc w:val="center"/>
                  <w:rPr>
                    <w:color w:val="484329" w:themeColor="background2" w:themeShade="3F"/>
                    <w:sz w:val="32"/>
                    <w:szCs w:val="28"/>
                  </w:rPr>
                </w:pPr>
                <w:r>
                  <w:rPr>
                    <w:color w:val="484329" w:themeColor="background2" w:themeShade="3F"/>
                    <w:sz w:val="32"/>
                    <w:szCs w:val="28"/>
                  </w:rPr>
                  <w:t>1</w:t>
                </w:r>
                <w:r w:rsidR="00681E04">
                  <w:rPr>
                    <w:color w:val="484329" w:themeColor="background2" w:themeShade="3F"/>
                    <w:sz w:val="32"/>
                    <w:szCs w:val="28"/>
                  </w:rPr>
                  <w:t>. Praktikum</w:t>
                </w:r>
              </w:p>
            </w:tc>
          </w:tr>
          <w:tr w:rsidR="00681E04" w:rsidRPr="00A372A8" w14:paraId="6B2CD782" w14:textId="77777777" w:rsidTr="00681E04">
            <w:trPr>
              <w:trHeight w:val="5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466" w:type="dxa"/>
                <w:vAlign w:val="center"/>
              </w:tcPr>
              <w:p w14:paraId="7B32E94B" w14:textId="38268DDE" w:rsidR="00681E04" w:rsidRPr="00EE1806" w:rsidRDefault="00681E04" w:rsidP="00681E04">
                <w:pPr>
                  <w:pStyle w:val="KeinLeerraum"/>
                  <w:jc w:val="center"/>
                  <w:rPr>
                    <w:sz w:val="32"/>
                    <w:szCs w:val="32"/>
                  </w:rPr>
                </w:pPr>
                <w:r w:rsidRPr="00A372A8">
                  <w:rPr>
                    <w:sz w:val="32"/>
                  </w:rPr>
                  <w:t>Thema:</w:t>
                </w:r>
                <w:r w:rsidRPr="00A372A8">
                  <w:t xml:space="preserve"> </w:t>
                </w:r>
                <w:r w:rsidR="00EE1806">
                  <w:t xml:space="preserve"> </w:t>
                </w:r>
                <w:r w:rsidR="00EE1806">
                  <w:rPr>
                    <w:sz w:val="32"/>
                    <w:szCs w:val="32"/>
                  </w:rPr>
                  <w:t>Einführung ins WWW</w:t>
                </w:r>
              </w:p>
            </w:tc>
          </w:tr>
          <w:tr w:rsidR="00681E04" w14:paraId="6DE8BC13" w14:textId="77777777" w:rsidTr="00681E0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466" w:type="dxa"/>
                <w:vAlign w:val="center"/>
              </w:tcPr>
              <w:p w14:paraId="32547A68" w14:textId="7D25C714" w:rsidR="00681E04" w:rsidRPr="00624B7F" w:rsidRDefault="00267769" w:rsidP="00681E04">
                <w:pPr>
                  <w:pStyle w:val="KeinLeerraum"/>
                  <w:jc w:val="center"/>
                  <w:rPr>
                    <w:bCs w:val="0"/>
                    <w:sz w:val="28"/>
                  </w:rPr>
                </w:pPr>
                <w:r>
                  <w:rPr>
                    <w:bCs w:val="0"/>
                    <w:sz w:val="28"/>
                  </w:rPr>
                  <w:t>Florian Stocker</w:t>
                </w:r>
              </w:p>
            </w:tc>
          </w:tr>
          <w:tr w:rsidR="00681E04" w14:paraId="28CD59CE" w14:textId="77777777" w:rsidTr="00681E04">
            <w:trPr>
              <w:trHeight w:val="49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466" w:type="dxa"/>
                <w:vAlign w:val="center"/>
              </w:tcPr>
              <w:p w14:paraId="14840C02" w14:textId="116B92FD" w:rsidR="00733A74" w:rsidRPr="00D75506" w:rsidRDefault="00267769" w:rsidP="00681E04">
                <w:pPr>
                  <w:pStyle w:val="KeinLeerraum"/>
                  <w:jc w:val="center"/>
                  <w:rPr>
                    <w:bCs w:val="0"/>
                    <w:sz w:val="24"/>
                  </w:rPr>
                </w:pPr>
                <w:r>
                  <w:rPr>
                    <w:sz w:val="24"/>
                  </w:rPr>
                  <w:t>14.09.22/KW37</w:t>
                </w:r>
              </w:p>
            </w:tc>
          </w:tr>
          <w:tr w:rsidR="00681E04" w14:paraId="02231934" w14:textId="77777777" w:rsidTr="00681E0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466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14:paraId="68FB0CB3" w14:textId="77777777" w:rsidR="00681E04" w:rsidRPr="00E63698" w:rsidRDefault="00681E04" w:rsidP="00681E04">
                <w:pPr>
                  <w:pStyle w:val="Fuzeile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Lehrer: Herrn Maulhardt</w:t>
                </w:r>
              </w:p>
            </w:tc>
          </w:tr>
          <w:tr w:rsidR="00681E04" w14:paraId="3C7A9559" w14:textId="77777777" w:rsidTr="00681E04">
            <w:trPr>
              <w:trHeight w:val="50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466" w:type="dxa"/>
                <w:vAlign w:val="center"/>
              </w:tcPr>
              <w:p w14:paraId="178AA221" w14:textId="77777777" w:rsidR="00681E04" w:rsidRPr="00E63698" w:rsidRDefault="00681E04" w:rsidP="00681E04">
                <w:pPr>
                  <w:pStyle w:val="Fuzeile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 xml:space="preserve">E-Mail: </w:t>
                </w:r>
                <w:hyperlink r:id="rId9" w:history="1">
                  <w:r w:rsidRPr="00386797">
                    <w:rPr>
                      <w:rStyle w:val="Hyperlink"/>
                      <w:sz w:val="24"/>
                    </w:rPr>
                    <w:t>maulhardt@nta-isny.de</w:t>
                  </w:r>
                </w:hyperlink>
              </w:p>
            </w:tc>
          </w:tr>
          <w:tr w:rsidR="00681E04" w14:paraId="7AA9BCAD" w14:textId="77777777" w:rsidTr="00681E0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0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466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vAlign w:val="center"/>
              </w:tcPr>
              <w:p w14:paraId="45C03B24" w14:textId="77777777" w:rsidR="00681E04" w:rsidRDefault="00681E04" w:rsidP="00681E04">
                <w:pPr>
                  <w:pStyle w:val="Fuzeile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NTA Isny</w:t>
                </w:r>
              </w:p>
            </w:tc>
          </w:tr>
        </w:tbl>
        <w:p w14:paraId="60E3C76C" w14:textId="77777777" w:rsidR="00523303" w:rsidRDefault="00425E6A">
          <w:pPr>
            <w:rPr>
              <w:sz w:val="24"/>
            </w:rPr>
          </w:pPr>
          <w:r>
            <w:rPr>
              <w:sz w:val="24"/>
            </w:rPr>
            <w:br w:type="page"/>
          </w:r>
        </w:p>
        <w:p w14:paraId="482A97E4" w14:textId="06D1FDA3" w:rsidR="00523303" w:rsidRDefault="00523303">
          <w:pPr>
            <w:rPr>
              <w:sz w:val="24"/>
            </w:rPr>
          </w:pPr>
          <w:r>
            <w:rPr>
              <w:sz w:val="24"/>
            </w:rPr>
            <w:lastRenderedPageBreak/>
            <w:t>Zusammenfassung der Aufgabe:</w:t>
          </w:r>
        </w:p>
        <w:p w14:paraId="1F51B993" w14:textId="1D490490" w:rsidR="00523303" w:rsidRDefault="00523303">
          <w:pPr>
            <w:rPr>
              <w:sz w:val="24"/>
            </w:rPr>
          </w:pPr>
        </w:p>
        <w:p w14:paraId="1540B8B8" w14:textId="77777777" w:rsidR="00523303" w:rsidRDefault="00523303">
          <w:pPr>
            <w:rPr>
              <w:sz w:val="24"/>
            </w:rPr>
          </w:pPr>
        </w:p>
        <w:p w14:paraId="3CC691E0" w14:textId="77777777" w:rsidR="00523303" w:rsidRDefault="00523303">
          <w:pPr>
            <w:rPr>
              <w:sz w:val="24"/>
            </w:rPr>
          </w:pPr>
        </w:p>
        <w:p w14:paraId="5EB1C8AF" w14:textId="77777777" w:rsidR="00523303" w:rsidRDefault="00523303">
          <w:pPr>
            <w:rPr>
              <w:sz w:val="24"/>
            </w:rPr>
          </w:pPr>
        </w:p>
        <w:p w14:paraId="1C3E2B0E" w14:textId="77777777" w:rsidR="00523303" w:rsidRDefault="00523303">
          <w:pPr>
            <w:rPr>
              <w:sz w:val="24"/>
            </w:rPr>
          </w:pPr>
        </w:p>
        <w:p w14:paraId="4B75ACAC" w14:textId="77777777" w:rsidR="00523303" w:rsidRDefault="00523303">
          <w:pPr>
            <w:rPr>
              <w:sz w:val="24"/>
            </w:rPr>
          </w:pPr>
        </w:p>
        <w:p w14:paraId="2610BB89" w14:textId="77777777" w:rsidR="00523303" w:rsidRDefault="00523303">
          <w:pPr>
            <w:rPr>
              <w:sz w:val="24"/>
            </w:rPr>
          </w:pPr>
        </w:p>
        <w:p w14:paraId="29446BBB" w14:textId="77777777" w:rsidR="00523303" w:rsidRDefault="00523303">
          <w:pPr>
            <w:rPr>
              <w:sz w:val="24"/>
            </w:rPr>
          </w:pPr>
        </w:p>
        <w:p w14:paraId="45312D81" w14:textId="77777777" w:rsidR="00523303" w:rsidRDefault="00523303">
          <w:pPr>
            <w:rPr>
              <w:sz w:val="24"/>
            </w:rPr>
          </w:pPr>
        </w:p>
        <w:p w14:paraId="705123C5" w14:textId="77777777" w:rsidR="00523303" w:rsidRDefault="00523303">
          <w:pPr>
            <w:rPr>
              <w:sz w:val="24"/>
            </w:rPr>
          </w:pPr>
        </w:p>
        <w:p w14:paraId="794E4CB2" w14:textId="77777777" w:rsidR="00523303" w:rsidRDefault="00523303">
          <w:pPr>
            <w:rPr>
              <w:sz w:val="24"/>
            </w:rPr>
          </w:pPr>
        </w:p>
        <w:p w14:paraId="1A1A5C67" w14:textId="77777777" w:rsidR="00523303" w:rsidRDefault="00523303">
          <w:pPr>
            <w:rPr>
              <w:sz w:val="24"/>
            </w:rPr>
          </w:pPr>
        </w:p>
        <w:p w14:paraId="3A98D2C9" w14:textId="77777777" w:rsidR="00523303" w:rsidRDefault="00523303">
          <w:pPr>
            <w:rPr>
              <w:sz w:val="24"/>
            </w:rPr>
          </w:pPr>
        </w:p>
        <w:p w14:paraId="5D47B5FD" w14:textId="77777777" w:rsidR="00523303" w:rsidRDefault="00523303">
          <w:pPr>
            <w:rPr>
              <w:sz w:val="24"/>
            </w:rPr>
          </w:pPr>
        </w:p>
        <w:p w14:paraId="3F971E9E" w14:textId="77777777" w:rsidR="00523303" w:rsidRDefault="00523303">
          <w:pPr>
            <w:rPr>
              <w:sz w:val="24"/>
            </w:rPr>
          </w:pPr>
        </w:p>
        <w:p w14:paraId="4639D76D" w14:textId="77777777" w:rsidR="00523303" w:rsidRDefault="00523303">
          <w:pPr>
            <w:rPr>
              <w:sz w:val="24"/>
            </w:rPr>
          </w:pPr>
        </w:p>
        <w:p w14:paraId="0738BA7F" w14:textId="77777777" w:rsidR="00523303" w:rsidRDefault="00523303">
          <w:pPr>
            <w:rPr>
              <w:sz w:val="24"/>
            </w:rPr>
          </w:pPr>
        </w:p>
        <w:p w14:paraId="7E63308A" w14:textId="77777777" w:rsidR="00523303" w:rsidRDefault="00523303">
          <w:pPr>
            <w:rPr>
              <w:sz w:val="24"/>
            </w:rPr>
          </w:pPr>
        </w:p>
        <w:p w14:paraId="3C9A39A4" w14:textId="77777777" w:rsidR="00523303" w:rsidRDefault="00523303">
          <w:pPr>
            <w:rPr>
              <w:sz w:val="24"/>
            </w:rPr>
          </w:pPr>
        </w:p>
        <w:p w14:paraId="7F09494A" w14:textId="77777777" w:rsidR="00523303" w:rsidRDefault="00523303">
          <w:pPr>
            <w:rPr>
              <w:sz w:val="24"/>
            </w:rPr>
          </w:pPr>
        </w:p>
        <w:p w14:paraId="145BC155" w14:textId="77777777" w:rsidR="00523303" w:rsidRDefault="00523303">
          <w:pPr>
            <w:rPr>
              <w:sz w:val="24"/>
            </w:rPr>
          </w:pPr>
        </w:p>
        <w:p w14:paraId="763722EC" w14:textId="77777777" w:rsidR="00523303" w:rsidRDefault="00523303">
          <w:pPr>
            <w:rPr>
              <w:sz w:val="24"/>
            </w:rPr>
          </w:pPr>
        </w:p>
        <w:p w14:paraId="09AFC97F" w14:textId="77777777" w:rsidR="00523303" w:rsidRDefault="00523303">
          <w:pPr>
            <w:rPr>
              <w:sz w:val="24"/>
            </w:rPr>
          </w:pPr>
        </w:p>
        <w:p w14:paraId="06442849" w14:textId="77777777" w:rsidR="00523303" w:rsidRDefault="00523303">
          <w:pPr>
            <w:rPr>
              <w:sz w:val="24"/>
            </w:rPr>
          </w:pPr>
        </w:p>
        <w:p w14:paraId="0C03706C" w14:textId="77777777" w:rsidR="00523303" w:rsidRDefault="00523303">
          <w:pPr>
            <w:rPr>
              <w:sz w:val="24"/>
            </w:rPr>
          </w:pPr>
        </w:p>
        <w:p w14:paraId="4672A357" w14:textId="77777777" w:rsidR="00523303" w:rsidRDefault="00523303">
          <w:pPr>
            <w:rPr>
              <w:sz w:val="24"/>
            </w:rPr>
          </w:pPr>
        </w:p>
        <w:p w14:paraId="5C2E4676" w14:textId="77777777" w:rsidR="00523303" w:rsidRDefault="00523303">
          <w:pPr>
            <w:rPr>
              <w:sz w:val="24"/>
            </w:rPr>
          </w:pPr>
        </w:p>
        <w:p w14:paraId="446EED06" w14:textId="77777777" w:rsidR="00523303" w:rsidRDefault="00523303">
          <w:pPr>
            <w:rPr>
              <w:sz w:val="24"/>
            </w:rPr>
          </w:pPr>
        </w:p>
        <w:p w14:paraId="6EFECB12" w14:textId="77777777" w:rsidR="00523303" w:rsidRDefault="00523303">
          <w:pPr>
            <w:rPr>
              <w:sz w:val="24"/>
            </w:rPr>
          </w:pPr>
        </w:p>
        <w:p w14:paraId="76B78B7F" w14:textId="77777777" w:rsidR="00523303" w:rsidRDefault="00523303">
          <w:pPr>
            <w:rPr>
              <w:sz w:val="24"/>
            </w:rPr>
          </w:pPr>
        </w:p>
        <w:p w14:paraId="2473FD3F" w14:textId="77777777" w:rsidR="00523303" w:rsidRDefault="00523303">
          <w:pPr>
            <w:rPr>
              <w:sz w:val="24"/>
            </w:rPr>
          </w:pPr>
        </w:p>
        <w:p w14:paraId="4385CA59" w14:textId="77777777" w:rsidR="00523303" w:rsidRDefault="00523303">
          <w:pPr>
            <w:rPr>
              <w:sz w:val="24"/>
            </w:rPr>
          </w:pPr>
        </w:p>
        <w:p w14:paraId="570CB1D8" w14:textId="77777777" w:rsidR="00523303" w:rsidRDefault="00523303">
          <w:pPr>
            <w:rPr>
              <w:sz w:val="24"/>
            </w:rPr>
          </w:pPr>
        </w:p>
        <w:p w14:paraId="7A42D94C" w14:textId="77777777" w:rsidR="00523303" w:rsidRDefault="00523303">
          <w:pPr>
            <w:rPr>
              <w:sz w:val="24"/>
            </w:rPr>
          </w:pPr>
        </w:p>
        <w:p w14:paraId="4DAB4081" w14:textId="77777777" w:rsidR="00523303" w:rsidRDefault="00523303">
          <w:pPr>
            <w:rPr>
              <w:sz w:val="24"/>
            </w:rPr>
          </w:pPr>
        </w:p>
        <w:p w14:paraId="66AC7DB3" w14:textId="77777777" w:rsidR="00523303" w:rsidRDefault="00523303">
          <w:pPr>
            <w:rPr>
              <w:sz w:val="24"/>
            </w:rPr>
          </w:pPr>
        </w:p>
        <w:p w14:paraId="15F62A64" w14:textId="77777777" w:rsidR="00523303" w:rsidRDefault="00523303">
          <w:pPr>
            <w:rPr>
              <w:sz w:val="24"/>
            </w:rPr>
          </w:pPr>
        </w:p>
        <w:p w14:paraId="62E78437" w14:textId="77777777" w:rsidR="00523303" w:rsidRDefault="00523303">
          <w:pPr>
            <w:rPr>
              <w:sz w:val="24"/>
            </w:rPr>
          </w:pPr>
        </w:p>
        <w:p w14:paraId="24B95A9C" w14:textId="77777777" w:rsidR="00523303" w:rsidRDefault="00523303">
          <w:pPr>
            <w:rPr>
              <w:sz w:val="24"/>
            </w:rPr>
          </w:pPr>
        </w:p>
        <w:p w14:paraId="257E4D36" w14:textId="77777777" w:rsidR="00523303" w:rsidRDefault="00523303">
          <w:pPr>
            <w:rPr>
              <w:sz w:val="24"/>
            </w:rPr>
          </w:pPr>
        </w:p>
        <w:p w14:paraId="2C5300E8" w14:textId="77777777" w:rsidR="00523303" w:rsidRDefault="00523303">
          <w:pPr>
            <w:rPr>
              <w:sz w:val="24"/>
            </w:rPr>
          </w:pPr>
        </w:p>
        <w:p w14:paraId="1E1CFE0B" w14:textId="77777777" w:rsidR="00523303" w:rsidRDefault="00523303">
          <w:pPr>
            <w:rPr>
              <w:sz w:val="24"/>
            </w:rPr>
          </w:pPr>
        </w:p>
        <w:p w14:paraId="21A3564D" w14:textId="77777777" w:rsidR="00523303" w:rsidRDefault="00523303">
          <w:pPr>
            <w:rPr>
              <w:sz w:val="24"/>
            </w:rPr>
          </w:pPr>
        </w:p>
        <w:p w14:paraId="367A33A8" w14:textId="77777777" w:rsidR="00523303" w:rsidRDefault="00523303">
          <w:pPr>
            <w:rPr>
              <w:sz w:val="24"/>
            </w:rPr>
          </w:pPr>
        </w:p>
        <w:p w14:paraId="25A9CAA3" w14:textId="77777777" w:rsidR="00523303" w:rsidRDefault="00523303">
          <w:pPr>
            <w:rPr>
              <w:sz w:val="24"/>
            </w:rPr>
          </w:pPr>
        </w:p>
        <w:p w14:paraId="1F14781C" w14:textId="77777777" w:rsidR="00523303" w:rsidRDefault="00523303">
          <w:pPr>
            <w:rPr>
              <w:sz w:val="24"/>
            </w:rPr>
          </w:pPr>
        </w:p>
        <w:p w14:paraId="00DC795B" w14:textId="77777777" w:rsidR="00523303" w:rsidRDefault="00523303">
          <w:pPr>
            <w:rPr>
              <w:sz w:val="24"/>
            </w:rPr>
          </w:pPr>
        </w:p>
        <w:p w14:paraId="1642944F" w14:textId="77777777" w:rsidR="00523303" w:rsidRDefault="00523303">
          <w:pPr>
            <w:rPr>
              <w:sz w:val="24"/>
            </w:rPr>
          </w:pPr>
        </w:p>
        <w:p w14:paraId="2427FFEA" w14:textId="77777777" w:rsidR="00523303" w:rsidRDefault="00523303">
          <w:pPr>
            <w:rPr>
              <w:sz w:val="24"/>
            </w:rPr>
          </w:pPr>
        </w:p>
        <w:p w14:paraId="424AF2F8" w14:textId="77777777" w:rsidR="00523303" w:rsidRDefault="00523303">
          <w:pPr>
            <w:rPr>
              <w:sz w:val="24"/>
            </w:rPr>
          </w:pPr>
        </w:p>
        <w:p w14:paraId="1144688F" w14:textId="2D918292" w:rsidR="00425E6A" w:rsidRDefault="007B4F7E">
          <w:pPr>
            <w:rPr>
              <w:sz w:val="24"/>
            </w:rPr>
          </w:pP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</w:rPr>
        <w:id w:val="11029101"/>
        <w:docPartObj>
          <w:docPartGallery w:val="Table of Contents"/>
          <w:docPartUnique/>
        </w:docPartObj>
      </w:sdtPr>
      <w:sdtEndPr/>
      <w:sdtContent>
        <w:p w14:paraId="086BF2A5" w14:textId="23F18487" w:rsidR="00516B8C" w:rsidRPr="00523303" w:rsidRDefault="00516B8C">
          <w:pPr>
            <w:pStyle w:val="Inhaltsverzeichnisberschrift"/>
            <w:rPr>
              <w:rFonts w:ascii="Arial" w:eastAsiaTheme="minorHAnsi" w:hAnsi="Arial" w:cstheme="minorBidi"/>
              <w:b w:val="0"/>
              <w:bCs w:val="0"/>
              <w:color w:val="auto"/>
              <w:sz w:val="20"/>
              <w:szCs w:val="22"/>
            </w:rPr>
          </w:pPr>
          <w:r w:rsidRPr="00895E57">
            <w:rPr>
              <w:sz w:val="24"/>
              <w:szCs w:val="24"/>
            </w:rPr>
            <w:t>Inhaltsverzeichnis</w:t>
          </w:r>
        </w:p>
        <w:p w14:paraId="66B4A3A7" w14:textId="522DFA1F" w:rsidR="00BB2393" w:rsidRDefault="00C92B9D">
          <w:pPr>
            <w:pStyle w:val="Verzeichnis1"/>
            <w:tabs>
              <w:tab w:val="left" w:pos="4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 w:rsidR="00516B8C">
            <w:instrText xml:space="preserve"> TOC \o "1-3" \h \z \u </w:instrText>
          </w:r>
          <w:r>
            <w:fldChar w:fldCharType="separate"/>
          </w:r>
          <w:hyperlink w:anchor="_Toc114150081" w:history="1">
            <w:r w:rsidR="00BB2393" w:rsidRPr="00261B57">
              <w:rPr>
                <w:rStyle w:val="Hyperlink"/>
                <w:noProof/>
              </w:rPr>
              <w:t>1.</w:t>
            </w:r>
            <w:r w:rsidR="00BB2393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BB2393" w:rsidRPr="00261B57">
              <w:rPr>
                <w:rStyle w:val="Hyperlink"/>
                <w:noProof/>
              </w:rPr>
              <w:t>Aufgabe</w:t>
            </w:r>
            <w:r w:rsidR="00BB2393">
              <w:rPr>
                <w:noProof/>
                <w:webHidden/>
              </w:rPr>
              <w:tab/>
            </w:r>
            <w:r w:rsidR="00BB2393">
              <w:rPr>
                <w:noProof/>
                <w:webHidden/>
              </w:rPr>
              <w:fldChar w:fldCharType="begin"/>
            </w:r>
            <w:r w:rsidR="00BB2393">
              <w:rPr>
                <w:noProof/>
                <w:webHidden/>
              </w:rPr>
              <w:instrText xml:space="preserve"> PAGEREF _Toc114150081 \h </w:instrText>
            </w:r>
            <w:r w:rsidR="00BB2393">
              <w:rPr>
                <w:noProof/>
                <w:webHidden/>
              </w:rPr>
            </w:r>
            <w:r w:rsidR="00BB2393">
              <w:rPr>
                <w:noProof/>
                <w:webHidden/>
              </w:rPr>
              <w:fldChar w:fldCharType="separate"/>
            </w:r>
            <w:r w:rsidR="00BB2393">
              <w:rPr>
                <w:noProof/>
                <w:webHidden/>
              </w:rPr>
              <w:t>3</w:t>
            </w:r>
            <w:r w:rsidR="00BB2393">
              <w:rPr>
                <w:noProof/>
                <w:webHidden/>
              </w:rPr>
              <w:fldChar w:fldCharType="end"/>
            </w:r>
          </w:hyperlink>
        </w:p>
        <w:p w14:paraId="3AF72C71" w14:textId="4BB98E7B" w:rsidR="00BB2393" w:rsidRDefault="00BB2393">
          <w:pPr>
            <w:pStyle w:val="Verzeichnis1"/>
            <w:tabs>
              <w:tab w:val="left" w:pos="4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14150082" w:history="1">
            <w:r w:rsidRPr="00261B5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261B57">
              <w:rPr>
                <w:rStyle w:val="Hyperlink"/>
                <w:noProof/>
              </w:rPr>
              <w:t>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B7C7" w14:textId="08172868" w:rsidR="00BB2393" w:rsidRDefault="00BB2393">
          <w:pPr>
            <w:pStyle w:val="Verzeichnis1"/>
            <w:tabs>
              <w:tab w:val="left" w:pos="4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14150083" w:history="1">
            <w:r w:rsidRPr="00261B5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261B57">
              <w:rPr>
                <w:rStyle w:val="Hyperlink"/>
                <w:noProof/>
              </w:rPr>
              <w:t>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2721" w14:textId="407A1252" w:rsidR="00BB2393" w:rsidRDefault="00BB2393">
          <w:pPr>
            <w:pStyle w:val="Verzeichnis1"/>
            <w:tabs>
              <w:tab w:val="left" w:pos="4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14150084" w:history="1">
            <w:r w:rsidRPr="00261B5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261B57">
              <w:rPr>
                <w:rStyle w:val="Hyperlink"/>
                <w:noProof/>
              </w:rPr>
              <w:t>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1507" w14:textId="3EC9278D" w:rsidR="00BB2393" w:rsidRDefault="00BB2393">
          <w:pPr>
            <w:pStyle w:val="Verzeichnis1"/>
            <w:tabs>
              <w:tab w:val="left" w:pos="4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14150085" w:history="1">
            <w:r w:rsidRPr="00261B5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261B57">
              <w:rPr>
                <w:rStyle w:val="Hyperlink"/>
                <w:noProof/>
              </w:rPr>
              <w:t>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60B8" w14:textId="3A73A127" w:rsidR="00BB2393" w:rsidRDefault="00BB2393">
          <w:pPr>
            <w:pStyle w:val="Verzeichnis1"/>
            <w:tabs>
              <w:tab w:val="left" w:pos="4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14150086" w:history="1">
            <w:r w:rsidRPr="00261B5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261B57">
              <w:rPr>
                <w:rStyle w:val="Hyperlink"/>
                <w:noProof/>
              </w:rPr>
              <w:t>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4F02" w14:textId="1132CD25" w:rsidR="00BB2393" w:rsidRDefault="00BB2393">
          <w:pPr>
            <w:pStyle w:val="Verzeichnis1"/>
            <w:tabs>
              <w:tab w:val="left" w:pos="4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14150087" w:history="1">
            <w:r w:rsidRPr="00261B57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261B57">
              <w:rPr>
                <w:rStyle w:val="Hyperlink"/>
                <w:noProof/>
              </w:rPr>
              <w:t>Quellenangabe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0BE4" w14:textId="16F6C33D" w:rsidR="00516B8C" w:rsidRDefault="00C92B9D">
          <w:r>
            <w:fldChar w:fldCharType="end"/>
          </w:r>
        </w:p>
      </w:sdtContent>
    </w:sdt>
    <w:p w14:paraId="2527C485" w14:textId="1AE69D54" w:rsidR="00DD6458" w:rsidRDefault="00EA56AE" w:rsidP="00321263">
      <w:r>
        <w:br w:type="page"/>
      </w:r>
    </w:p>
    <w:p w14:paraId="34A05B4F" w14:textId="55B50451" w:rsidR="00894BEC" w:rsidRPr="00267769" w:rsidRDefault="00894BEC" w:rsidP="00EE1806">
      <w:pPr>
        <w:pStyle w:val="berschrift1"/>
      </w:pPr>
    </w:p>
    <w:p w14:paraId="2026A55F" w14:textId="4877AFF9" w:rsidR="002E48FE" w:rsidRDefault="00EE1806" w:rsidP="00321263">
      <w:pPr>
        <w:pStyle w:val="berschrift1"/>
        <w:numPr>
          <w:ilvl w:val="0"/>
          <w:numId w:val="15"/>
        </w:numPr>
      </w:pPr>
      <w:r>
        <w:t xml:space="preserve"> </w:t>
      </w:r>
      <w:bookmarkStart w:id="0" w:name="_Toc114150081"/>
      <w:r w:rsidR="00BB2393">
        <w:t>Aufgabe</w:t>
      </w:r>
      <w:bookmarkEnd w:id="0"/>
    </w:p>
    <w:p w14:paraId="3E91EE18" w14:textId="77777777" w:rsidR="00EE1806" w:rsidRPr="00EE1806" w:rsidRDefault="00EE1806" w:rsidP="00EE1806"/>
    <w:p w14:paraId="0D416CF7" w14:textId="111F59A6" w:rsidR="00267769" w:rsidRDefault="00267769" w:rsidP="00267769">
      <w:pPr>
        <w:pStyle w:val="berschrift1"/>
        <w:numPr>
          <w:ilvl w:val="0"/>
          <w:numId w:val="15"/>
        </w:numPr>
      </w:pPr>
      <w:r>
        <w:t xml:space="preserve"> </w:t>
      </w:r>
      <w:bookmarkStart w:id="1" w:name="_Toc114150082"/>
      <w:r w:rsidR="00BB2393">
        <w:t>Aufgabe</w:t>
      </w:r>
      <w:bookmarkEnd w:id="1"/>
    </w:p>
    <w:p w14:paraId="5A8D6670" w14:textId="77777777" w:rsidR="00EE1806" w:rsidRPr="00EE1806" w:rsidRDefault="00EE1806" w:rsidP="00EE1806"/>
    <w:p w14:paraId="04ED7142" w14:textId="32A6B834" w:rsidR="00EE1806" w:rsidRDefault="00267769" w:rsidP="00267769">
      <w:pPr>
        <w:pStyle w:val="berschrift1"/>
        <w:numPr>
          <w:ilvl w:val="0"/>
          <w:numId w:val="15"/>
        </w:numPr>
      </w:pPr>
      <w:r>
        <w:t xml:space="preserve">  </w:t>
      </w:r>
      <w:bookmarkStart w:id="2" w:name="_Toc114150083"/>
      <w:r w:rsidR="00BB2393">
        <w:t>Aufgabe</w:t>
      </w:r>
      <w:bookmarkEnd w:id="2"/>
    </w:p>
    <w:p w14:paraId="40F56713" w14:textId="77777777" w:rsidR="00BB2393" w:rsidRPr="00BB2393" w:rsidRDefault="00BB2393" w:rsidP="00BB2393"/>
    <w:p w14:paraId="270AD989" w14:textId="25FDAB90" w:rsidR="00267769" w:rsidRDefault="00BB2393" w:rsidP="00267769">
      <w:pPr>
        <w:pStyle w:val="berschrift1"/>
        <w:numPr>
          <w:ilvl w:val="0"/>
          <w:numId w:val="15"/>
        </w:numPr>
      </w:pPr>
      <w:bookmarkStart w:id="3" w:name="_Toc114150084"/>
      <w:r>
        <w:t>Aufgabe</w:t>
      </w:r>
      <w:bookmarkEnd w:id="3"/>
      <w:r w:rsidR="00A474B4">
        <w:t xml:space="preserve"> </w:t>
      </w:r>
    </w:p>
    <w:p w14:paraId="5A4A880B" w14:textId="2365DD10" w:rsidR="00F766D2" w:rsidRPr="00F766D2" w:rsidRDefault="00A474B4" w:rsidP="00BB2393">
      <w:pPr>
        <w:ind w:left="360"/>
      </w:pPr>
      <w:r>
        <w:t xml:space="preserve">     </w:t>
      </w:r>
    </w:p>
    <w:p w14:paraId="58C1AA23" w14:textId="71B74197" w:rsidR="002F0090" w:rsidRDefault="00BB2393" w:rsidP="002F0090">
      <w:pPr>
        <w:pStyle w:val="berschrift1"/>
        <w:numPr>
          <w:ilvl w:val="0"/>
          <w:numId w:val="15"/>
        </w:numPr>
      </w:pPr>
      <w:bookmarkStart w:id="4" w:name="_Toc114150085"/>
      <w:r>
        <w:t>Aufgabe</w:t>
      </w:r>
      <w:bookmarkEnd w:id="4"/>
    </w:p>
    <w:p w14:paraId="1E5C3F8F" w14:textId="77777777" w:rsidR="00BB2393" w:rsidRPr="00BB2393" w:rsidRDefault="00BB2393" w:rsidP="00BB2393"/>
    <w:p w14:paraId="537F7CF2" w14:textId="53FF149C" w:rsidR="002F0090" w:rsidRDefault="00BB2393" w:rsidP="002F0090">
      <w:pPr>
        <w:pStyle w:val="berschrift1"/>
        <w:numPr>
          <w:ilvl w:val="0"/>
          <w:numId w:val="15"/>
        </w:numPr>
      </w:pPr>
      <w:bookmarkStart w:id="5" w:name="_Toc114150086"/>
      <w:r>
        <w:t>Aufgabe</w:t>
      </w:r>
      <w:bookmarkEnd w:id="5"/>
    </w:p>
    <w:p w14:paraId="7BC67F55" w14:textId="77777777" w:rsidR="00BB2393" w:rsidRPr="00BB2393" w:rsidRDefault="00BB2393" w:rsidP="00BB2393"/>
    <w:p w14:paraId="06EF39F7" w14:textId="088F2953" w:rsidR="00364D81" w:rsidRPr="00364D81" w:rsidRDefault="00364D81" w:rsidP="00BB2393">
      <w:pPr>
        <w:pStyle w:val="berschrift1"/>
        <w:numPr>
          <w:ilvl w:val="0"/>
          <w:numId w:val="15"/>
        </w:numPr>
      </w:pPr>
      <w:bookmarkStart w:id="6" w:name="_Toc114150087"/>
      <w:r>
        <w:t>Quellenangabe</w:t>
      </w:r>
      <w:bookmarkEnd w:id="6"/>
    </w:p>
    <w:p w14:paraId="1FE59458" w14:textId="77777777" w:rsidR="00267769" w:rsidRPr="00267769" w:rsidRDefault="00267769" w:rsidP="00267769"/>
    <w:p w14:paraId="0C5E4064" w14:textId="77777777" w:rsidR="00267769" w:rsidRPr="00267769" w:rsidRDefault="00267769" w:rsidP="00267769">
      <w:pPr>
        <w:pStyle w:val="berschrift1"/>
      </w:pPr>
    </w:p>
    <w:p w14:paraId="1CDEBA89" w14:textId="2A3DEF5F" w:rsidR="00267769" w:rsidRDefault="00267769" w:rsidP="00267769">
      <w:pPr>
        <w:rPr>
          <w:sz w:val="24"/>
          <w:szCs w:val="28"/>
        </w:rPr>
      </w:pPr>
    </w:p>
    <w:p w14:paraId="2514D74C" w14:textId="77777777" w:rsidR="00267769" w:rsidRDefault="00267769" w:rsidP="00267769">
      <w:pPr>
        <w:rPr>
          <w:sz w:val="24"/>
          <w:szCs w:val="28"/>
        </w:rPr>
      </w:pPr>
    </w:p>
    <w:p w14:paraId="404144A3" w14:textId="77777777" w:rsidR="00267769" w:rsidRPr="00267769" w:rsidRDefault="00267769" w:rsidP="00267769">
      <w:pPr>
        <w:pStyle w:val="berschrift1"/>
      </w:pPr>
    </w:p>
    <w:sectPr w:rsidR="00267769" w:rsidRPr="00267769" w:rsidSect="009114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595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9FB1" w14:textId="77777777" w:rsidR="007B4F7E" w:rsidRDefault="007B4F7E" w:rsidP="00310CE4">
      <w:r>
        <w:separator/>
      </w:r>
    </w:p>
  </w:endnote>
  <w:endnote w:type="continuationSeparator" w:id="0">
    <w:p w14:paraId="431DAB4F" w14:textId="77777777" w:rsidR="007B4F7E" w:rsidRDefault="007B4F7E" w:rsidP="00310CE4">
      <w:r>
        <w:continuationSeparator/>
      </w:r>
    </w:p>
  </w:endnote>
  <w:endnote w:type="continuationNotice" w:id="1">
    <w:p w14:paraId="4C75EAC9" w14:textId="77777777" w:rsidR="007B4F7E" w:rsidRDefault="007B4F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FEEE" w14:textId="77777777" w:rsidR="00BB2393" w:rsidRDefault="00BB23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2031086"/>
      <w:docPartObj>
        <w:docPartGallery w:val="Page Numbers (Top of Page)"/>
        <w:docPartUnique/>
      </w:docPartObj>
    </w:sdtPr>
    <w:sdtEndPr/>
    <w:sdtContent>
      <w:p w14:paraId="601D36D3" w14:textId="77777777" w:rsidR="001B40D2" w:rsidRPr="00425E6A" w:rsidRDefault="00425E6A" w:rsidP="00425E6A">
        <w:pPr>
          <w:jc w:val="right"/>
        </w:pPr>
        <w:r>
          <w:t xml:space="preserve">Seite </w:t>
        </w:r>
        <w:r w:rsidR="00B5764E">
          <w:rPr>
            <w:noProof/>
          </w:rPr>
          <w:fldChar w:fldCharType="begin"/>
        </w:r>
        <w:r w:rsidR="00B5764E">
          <w:rPr>
            <w:noProof/>
          </w:rPr>
          <w:instrText xml:space="preserve"> PAGE </w:instrText>
        </w:r>
        <w:r w:rsidR="00B5764E">
          <w:rPr>
            <w:noProof/>
          </w:rPr>
          <w:fldChar w:fldCharType="separate"/>
        </w:r>
        <w:r w:rsidR="00C114C8">
          <w:rPr>
            <w:noProof/>
          </w:rPr>
          <w:t>14</w:t>
        </w:r>
        <w:r w:rsidR="00B5764E">
          <w:rPr>
            <w:noProof/>
          </w:rPr>
          <w:fldChar w:fldCharType="end"/>
        </w:r>
        <w:r>
          <w:t xml:space="preserve"> von </w:t>
        </w:r>
        <w:r w:rsidR="00B5764E">
          <w:rPr>
            <w:noProof/>
          </w:rPr>
          <w:fldChar w:fldCharType="begin"/>
        </w:r>
        <w:r w:rsidR="00B5764E">
          <w:rPr>
            <w:noProof/>
          </w:rPr>
          <w:instrText xml:space="preserve"> NUMPAGES  </w:instrText>
        </w:r>
        <w:r w:rsidR="00B5764E">
          <w:rPr>
            <w:noProof/>
          </w:rPr>
          <w:fldChar w:fldCharType="separate"/>
        </w:r>
        <w:r w:rsidR="00C114C8">
          <w:rPr>
            <w:noProof/>
          </w:rPr>
          <w:t>14</w:t>
        </w:r>
        <w:r w:rsidR="00B5764E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B077" w14:textId="77777777" w:rsidR="001B40D2" w:rsidRPr="001B40D2" w:rsidRDefault="001B40D2" w:rsidP="001B40D2">
    <w:pPr>
      <w:pStyle w:val="Fuzeile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0EBA" w14:textId="77777777" w:rsidR="007B4F7E" w:rsidRDefault="007B4F7E" w:rsidP="00310CE4">
      <w:r>
        <w:separator/>
      </w:r>
    </w:p>
  </w:footnote>
  <w:footnote w:type="continuationSeparator" w:id="0">
    <w:p w14:paraId="6784EE82" w14:textId="77777777" w:rsidR="007B4F7E" w:rsidRDefault="007B4F7E" w:rsidP="00310CE4">
      <w:r>
        <w:continuationSeparator/>
      </w:r>
    </w:p>
  </w:footnote>
  <w:footnote w:type="continuationNotice" w:id="1">
    <w:p w14:paraId="40A92F87" w14:textId="77777777" w:rsidR="007B4F7E" w:rsidRDefault="007B4F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646D" w14:textId="77777777" w:rsidR="00BB2393" w:rsidRDefault="00BB239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6306" w14:textId="77777777" w:rsidR="00BB2393" w:rsidRDefault="00BB239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879F" w14:textId="5D592F42" w:rsidR="00BB2393" w:rsidRDefault="00337C0B">
    <w:pPr>
      <w:pStyle w:val="Kopfzeile"/>
    </w:pPr>
    <w:r>
      <w:t xml:space="preserve">Florian Stocker                                                                                        </w:t>
    </w:r>
    <w:r w:rsidR="00BB2393">
      <w:t xml:space="preserve">                                             09/14/22</w:t>
    </w:r>
  </w:p>
  <w:p w14:paraId="38417E85" w14:textId="77777777" w:rsidR="00BB2393" w:rsidRDefault="00BB2393">
    <w:pPr>
      <w:pStyle w:val="Kopfzeile"/>
    </w:pPr>
  </w:p>
  <w:p w14:paraId="45F2690E" w14:textId="7E7794BE" w:rsidR="00337C0B" w:rsidRDefault="00BB2393">
    <w:pPr>
      <w:pStyle w:val="Kopfzeile"/>
    </w:pPr>
    <w:r>
      <w:t>NTA Isny</w:t>
    </w:r>
    <w:r w:rsidR="00337C0B"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60F"/>
    <w:multiLevelType w:val="hybridMultilevel"/>
    <w:tmpl w:val="1B4209D6"/>
    <w:lvl w:ilvl="0" w:tplc="0F06A58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5" w:hanging="360"/>
      </w:pPr>
    </w:lvl>
    <w:lvl w:ilvl="2" w:tplc="0407001B" w:tentative="1">
      <w:start w:val="1"/>
      <w:numFmt w:val="lowerRoman"/>
      <w:lvlText w:val="%3."/>
      <w:lvlJc w:val="right"/>
      <w:pPr>
        <w:ind w:left="2235" w:hanging="180"/>
      </w:pPr>
    </w:lvl>
    <w:lvl w:ilvl="3" w:tplc="0407000F" w:tentative="1">
      <w:start w:val="1"/>
      <w:numFmt w:val="decimal"/>
      <w:lvlText w:val="%4."/>
      <w:lvlJc w:val="left"/>
      <w:pPr>
        <w:ind w:left="2955" w:hanging="360"/>
      </w:pPr>
    </w:lvl>
    <w:lvl w:ilvl="4" w:tplc="04070019" w:tentative="1">
      <w:start w:val="1"/>
      <w:numFmt w:val="lowerLetter"/>
      <w:lvlText w:val="%5."/>
      <w:lvlJc w:val="left"/>
      <w:pPr>
        <w:ind w:left="3675" w:hanging="360"/>
      </w:pPr>
    </w:lvl>
    <w:lvl w:ilvl="5" w:tplc="0407001B" w:tentative="1">
      <w:start w:val="1"/>
      <w:numFmt w:val="lowerRoman"/>
      <w:lvlText w:val="%6."/>
      <w:lvlJc w:val="right"/>
      <w:pPr>
        <w:ind w:left="4395" w:hanging="180"/>
      </w:pPr>
    </w:lvl>
    <w:lvl w:ilvl="6" w:tplc="0407000F" w:tentative="1">
      <w:start w:val="1"/>
      <w:numFmt w:val="decimal"/>
      <w:lvlText w:val="%7."/>
      <w:lvlJc w:val="left"/>
      <w:pPr>
        <w:ind w:left="5115" w:hanging="360"/>
      </w:pPr>
    </w:lvl>
    <w:lvl w:ilvl="7" w:tplc="04070019" w:tentative="1">
      <w:start w:val="1"/>
      <w:numFmt w:val="lowerLetter"/>
      <w:lvlText w:val="%8."/>
      <w:lvlJc w:val="left"/>
      <w:pPr>
        <w:ind w:left="5835" w:hanging="360"/>
      </w:pPr>
    </w:lvl>
    <w:lvl w:ilvl="8" w:tplc="0407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EF578D8"/>
    <w:multiLevelType w:val="multilevel"/>
    <w:tmpl w:val="7C8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75B33"/>
    <w:multiLevelType w:val="multilevel"/>
    <w:tmpl w:val="ED02F4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76458A6"/>
    <w:multiLevelType w:val="hybridMultilevel"/>
    <w:tmpl w:val="868E9F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22B23"/>
    <w:multiLevelType w:val="hybridMultilevel"/>
    <w:tmpl w:val="8D1264DC"/>
    <w:lvl w:ilvl="0" w:tplc="ABFEC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65344"/>
    <w:multiLevelType w:val="hybridMultilevel"/>
    <w:tmpl w:val="96F6C6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64627"/>
    <w:multiLevelType w:val="multilevel"/>
    <w:tmpl w:val="A1163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16B423A"/>
    <w:multiLevelType w:val="hybridMultilevel"/>
    <w:tmpl w:val="50F2D6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061E8"/>
    <w:multiLevelType w:val="hybridMultilevel"/>
    <w:tmpl w:val="7904049A"/>
    <w:lvl w:ilvl="0" w:tplc="C608DE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B2C4F"/>
    <w:multiLevelType w:val="hybridMultilevel"/>
    <w:tmpl w:val="5678A4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47D98"/>
    <w:multiLevelType w:val="hybridMultilevel"/>
    <w:tmpl w:val="4DBEFD02"/>
    <w:lvl w:ilvl="0" w:tplc="B2C6FE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016CA"/>
    <w:multiLevelType w:val="hybridMultilevel"/>
    <w:tmpl w:val="9FCAAF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B0DD8"/>
    <w:multiLevelType w:val="multilevel"/>
    <w:tmpl w:val="925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D2E9B"/>
    <w:multiLevelType w:val="hybridMultilevel"/>
    <w:tmpl w:val="29AAB890"/>
    <w:lvl w:ilvl="0" w:tplc="2520C4E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921595B"/>
    <w:multiLevelType w:val="hybridMultilevel"/>
    <w:tmpl w:val="A1326B56"/>
    <w:lvl w:ilvl="0" w:tplc="DD1E42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D1A08"/>
    <w:multiLevelType w:val="multilevel"/>
    <w:tmpl w:val="C04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0A0EAE"/>
    <w:multiLevelType w:val="multilevel"/>
    <w:tmpl w:val="A7ECBD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6726D5"/>
    <w:multiLevelType w:val="multilevel"/>
    <w:tmpl w:val="CADE28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A1459"/>
    <w:multiLevelType w:val="hybridMultilevel"/>
    <w:tmpl w:val="8F321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14"/>
  </w:num>
  <w:num w:numId="9">
    <w:abstractNumId w:val="1"/>
  </w:num>
  <w:num w:numId="10">
    <w:abstractNumId w:val="12"/>
  </w:num>
  <w:num w:numId="11">
    <w:abstractNumId w:val="17"/>
    <w:lvlOverride w:ilvl="0">
      <w:startOverride w:val="1"/>
    </w:lvlOverride>
  </w:num>
  <w:num w:numId="12">
    <w:abstractNumId w:val="15"/>
  </w:num>
  <w:num w:numId="13">
    <w:abstractNumId w:val="16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2"/>
  </w:num>
  <w:num w:numId="17">
    <w:abstractNumId w:val="4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A85"/>
    <w:rsid w:val="000035F2"/>
    <w:rsid w:val="00016772"/>
    <w:rsid w:val="000266C8"/>
    <w:rsid w:val="0002724A"/>
    <w:rsid w:val="0003430E"/>
    <w:rsid w:val="00034507"/>
    <w:rsid w:val="00037AD2"/>
    <w:rsid w:val="00042B90"/>
    <w:rsid w:val="00060383"/>
    <w:rsid w:val="00081161"/>
    <w:rsid w:val="0008253C"/>
    <w:rsid w:val="000867DC"/>
    <w:rsid w:val="000923F2"/>
    <w:rsid w:val="000936A0"/>
    <w:rsid w:val="000A706A"/>
    <w:rsid w:val="000C442D"/>
    <w:rsid w:val="000D3CD7"/>
    <w:rsid w:val="000D7605"/>
    <w:rsid w:val="000F279A"/>
    <w:rsid w:val="000F4632"/>
    <w:rsid w:val="00103912"/>
    <w:rsid w:val="00103ABD"/>
    <w:rsid w:val="00107FBA"/>
    <w:rsid w:val="0011499B"/>
    <w:rsid w:val="00126C43"/>
    <w:rsid w:val="00142929"/>
    <w:rsid w:val="00152186"/>
    <w:rsid w:val="00165D3A"/>
    <w:rsid w:val="00170E1F"/>
    <w:rsid w:val="001841E1"/>
    <w:rsid w:val="00185B67"/>
    <w:rsid w:val="00187D47"/>
    <w:rsid w:val="0019205D"/>
    <w:rsid w:val="00193EFA"/>
    <w:rsid w:val="001A7123"/>
    <w:rsid w:val="001A716E"/>
    <w:rsid w:val="001A788F"/>
    <w:rsid w:val="001B28A2"/>
    <w:rsid w:val="001B40D2"/>
    <w:rsid w:val="001B5858"/>
    <w:rsid w:val="001C2430"/>
    <w:rsid w:val="001D4D0B"/>
    <w:rsid w:val="001E3E7A"/>
    <w:rsid w:val="001E54D9"/>
    <w:rsid w:val="001F0C25"/>
    <w:rsid w:val="001F1A4A"/>
    <w:rsid w:val="002073C1"/>
    <w:rsid w:val="00215325"/>
    <w:rsid w:val="00217FE2"/>
    <w:rsid w:val="00226648"/>
    <w:rsid w:val="002303B1"/>
    <w:rsid w:val="00237E4C"/>
    <w:rsid w:val="00240FA1"/>
    <w:rsid w:val="0025180A"/>
    <w:rsid w:val="00263032"/>
    <w:rsid w:val="00266E41"/>
    <w:rsid w:val="00267769"/>
    <w:rsid w:val="00276800"/>
    <w:rsid w:val="0027784C"/>
    <w:rsid w:val="00277916"/>
    <w:rsid w:val="00296CC9"/>
    <w:rsid w:val="002B6910"/>
    <w:rsid w:val="002C05BF"/>
    <w:rsid w:val="002C1FAE"/>
    <w:rsid w:val="002C3233"/>
    <w:rsid w:val="002C3CB4"/>
    <w:rsid w:val="002E48FE"/>
    <w:rsid w:val="002E6528"/>
    <w:rsid w:val="002F0090"/>
    <w:rsid w:val="002F43BC"/>
    <w:rsid w:val="002F5714"/>
    <w:rsid w:val="002F59EF"/>
    <w:rsid w:val="00300599"/>
    <w:rsid w:val="0030553E"/>
    <w:rsid w:val="003079C2"/>
    <w:rsid w:val="00310740"/>
    <w:rsid w:val="00310CE4"/>
    <w:rsid w:val="0031640C"/>
    <w:rsid w:val="00321263"/>
    <w:rsid w:val="00331653"/>
    <w:rsid w:val="0033393C"/>
    <w:rsid w:val="00337C0B"/>
    <w:rsid w:val="00341F5C"/>
    <w:rsid w:val="00346D2B"/>
    <w:rsid w:val="00347F15"/>
    <w:rsid w:val="00353445"/>
    <w:rsid w:val="00363633"/>
    <w:rsid w:val="00364D81"/>
    <w:rsid w:val="0037404A"/>
    <w:rsid w:val="00374FB9"/>
    <w:rsid w:val="00375548"/>
    <w:rsid w:val="003A1699"/>
    <w:rsid w:val="003C0984"/>
    <w:rsid w:val="003C24FB"/>
    <w:rsid w:val="003C3BA3"/>
    <w:rsid w:val="003D3EB5"/>
    <w:rsid w:val="003E1524"/>
    <w:rsid w:val="003E4CCF"/>
    <w:rsid w:val="003F1851"/>
    <w:rsid w:val="00402BB3"/>
    <w:rsid w:val="004043FA"/>
    <w:rsid w:val="004118FF"/>
    <w:rsid w:val="00411EFC"/>
    <w:rsid w:val="0041495C"/>
    <w:rsid w:val="00416318"/>
    <w:rsid w:val="00417679"/>
    <w:rsid w:val="0042109F"/>
    <w:rsid w:val="00423204"/>
    <w:rsid w:val="00425E6A"/>
    <w:rsid w:val="00443BA1"/>
    <w:rsid w:val="00447186"/>
    <w:rsid w:val="00447315"/>
    <w:rsid w:val="00456D65"/>
    <w:rsid w:val="00475196"/>
    <w:rsid w:val="0048282D"/>
    <w:rsid w:val="00497FB4"/>
    <w:rsid w:val="004A5109"/>
    <w:rsid w:val="005057E8"/>
    <w:rsid w:val="00516B8C"/>
    <w:rsid w:val="00517029"/>
    <w:rsid w:val="00521DB1"/>
    <w:rsid w:val="00523303"/>
    <w:rsid w:val="00525225"/>
    <w:rsid w:val="00531084"/>
    <w:rsid w:val="00535348"/>
    <w:rsid w:val="00550757"/>
    <w:rsid w:val="00550EBD"/>
    <w:rsid w:val="0056245A"/>
    <w:rsid w:val="00572903"/>
    <w:rsid w:val="00590E38"/>
    <w:rsid w:val="005C4A66"/>
    <w:rsid w:val="005D2F8D"/>
    <w:rsid w:val="005D4D77"/>
    <w:rsid w:val="005D716E"/>
    <w:rsid w:val="00606A48"/>
    <w:rsid w:val="00610091"/>
    <w:rsid w:val="0061310E"/>
    <w:rsid w:val="006173AC"/>
    <w:rsid w:val="00624B7F"/>
    <w:rsid w:val="006365A4"/>
    <w:rsid w:val="00645ECD"/>
    <w:rsid w:val="00675B5A"/>
    <w:rsid w:val="00681C66"/>
    <w:rsid w:val="00681E04"/>
    <w:rsid w:val="00682636"/>
    <w:rsid w:val="00683110"/>
    <w:rsid w:val="00685597"/>
    <w:rsid w:val="00697E3B"/>
    <w:rsid w:val="006A0D6F"/>
    <w:rsid w:val="006A3C12"/>
    <w:rsid w:val="006A7785"/>
    <w:rsid w:val="006B1DA7"/>
    <w:rsid w:val="006B2252"/>
    <w:rsid w:val="006B6A97"/>
    <w:rsid w:val="006C5759"/>
    <w:rsid w:val="006D7B8B"/>
    <w:rsid w:val="006E2430"/>
    <w:rsid w:val="006E5558"/>
    <w:rsid w:val="00700C8B"/>
    <w:rsid w:val="00712A6B"/>
    <w:rsid w:val="007171E2"/>
    <w:rsid w:val="00730F8A"/>
    <w:rsid w:val="00733A74"/>
    <w:rsid w:val="00733F86"/>
    <w:rsid w:val="00760D0F"/>
    <w:rsid w:val="007662C0"/>
    <w:rsid w:val="0077448A"/>
    <w:rsid w:val="00774B92"/>
    <w:rsid w:val="00775068"/>
    <w:rsid w:val="0078196C"/>
    <w:rsid w:val="0078454D"/>
    <w:rsid w:val="00784B7C"/>
    <w:rsid w:val="00785004"/>
    <w:rsid w:val="00786468"/>
    <w:rsid w:val="00797E34"/>
    <w:rsid w:val="007A4876"/>
    <w:rsid w:val="007B4F7E"/>
    <w:rsid w:val="007C3492"/>
    <w:rsid w:val="007C62E3"/>
    <w:rsid w:val="007E5DC8"/>
    <w:rsid w:val="007E5EE3"/>
    <w:rsid w:val="007F1E47"/>
    <w:rsid w:val="007F4DE9"/>
    <w:rsid w:val="008037BB"/>
    <w:rsid w:val="00806A62"/>
    <w:rsid w:val="00821DF9"/>
    <w:rsid w:val="00830287"/>
    <w:rsid w:val="00834896"/>
    <w:rsid w:val="00851012"/>
    <w:rsid w:val="00851773"/>
    <w:rsid w:val="008526DC"/>
    <w:rsid w:val="00852867"/>
    <w:rsid w:val="008548C2"/>
    <w:rsid w:val="00874A7F"/>
    <w:rsid w:val="00876417"/>
    <w:rsid w:val="008851FC"/>
    <w:rsid w:val="00886741"/>
    <w:rsid w:val="00894BEC"/>
    <w:rsid w:val="00895E57"/>
    <w:rsid w:val="008971E2"/>
    <w:rsid w:val="008A1FD5"/>
    <w:rsid w:val="008B5A47"/>
    <w:rsid w:val="008C0EEB"/>
    <w:rsid w:val="008C3C9E"/>
    <w:rsid w:val="008D1994"/>
    <w:rsid w:val="008D3E1A"/>
    <w:rsid w:val="008E4DC4"/>
    <w:rsid w:val="00901460"/>
    <w:rsid w:val="00910C07"/>
    <w:rsid w:val="009114D3"/>
    <w:rsid w:val="0091206F"/>
    <w:rsid w:val="009135BB"/>
    <w:rsid w:val="009218D1"/>
    <w:rsid w:val="00922E9A"/>
    <w:rsid w:val="00923935"/>
    <w:rsid w:val="00937318"/>
    <w:rsid w:val="009458D7"/>
    <w:rsid w:val="00954DBA"/>
    <w:rsid w:val="00955599"/>
    <w:rsid w:val="009617A3"/>
    <w:rsid w:val="009633A1"/>
    <w:rsid w:val="0097163A"/>
    <w:rsid w:val="00980194"/>
    <w:rsid w:val="009870FF"/>
    <w:rsid w:val="00993456"/>
    <w:rsid w:val="0099771F"/>
    <w:rsid w:val="009B0C4A"/>
    <w:rsid w:val="009B1319"/>
    <w:rsid w:val="009B1A13"/>
    <w:rsid w:val="009C52B1"/>
    <w:rsid w:val="009C64D1"/>
    <w:rsid w:val="009C6C3F"/>
    <w:rsid w:val="009D12DE"/>
    <w:rsid w:val="009D70C0"/>
    <w:rsid w:val="009E2200"/>
    <w:rsid w:val="009E6086"/>
    <w:rsid w:val="00A00A3D"/>
    <w:rsid w:val="00A05A27"/>
    <w:rsid w:val="00A05C9C"/>
    <w:rsid w:val="00A21E51"/>
    <w:rsid w:val="00A24C72"/>
    <w:rsid w:val="00A2595F"/>
    <w:rsid w:val="00A34008"/>
    <w:rsid w:val="00A372A8"/>
    <w:rsid w:val="00A40BD1"/>
    <w:rsid w:val="00A43013"/>
    <w:rsid w:val="00A46315"/>
    <w:rsid w:val="00A474B4"/>
    <w:rsid w:val="00A524EB"/>
    <w:rsid w:val="00A53195"/>
    <w:rsid w:val="00A536E4"/>
    <w:rsid w:val="00A54B7A"/>
    <w:rsid w:val="00A551D9"/>
    <w:rsid w:val="00A75131"/>
    <w:rsid w:val="00A9174D"/>
    <w:rsid w:val="00AA320A"/>
    <w:rsid w:val="00AA3D43"/>
    <w:rsid w:val="00AB7415"/>
    <w:rsid w:val="00AC01E3"/>
    <w:rsid w:val="00AC38B8"/>
    <w:rsid w:val="00AC7834"/>
    <w:rsid w:val="00AD38A8"/>
    <w:rsid w:val="00AE0A53"/>
    <w:rsid w:val="00AE3C5F"/>
    <w:rsid w:val="00AF3C96"/>
    <w:rsid w:val="00AF4E0A"/>
    <w:rsid w:val="00B00E1E"/>
    <w:rsid w:val="00B03886"/>
    <w:rsid w:val="00B06381"/>
    <w:rsid w:val="00B11A19"/>
    <w:rsid w:val="00B205E1"/>
    <w:rsid w:val="00B2753E"/>
    <w:rsid w:val="00B401F6"/>
    <w:rsid w:val="00B45DD9"/>
    <w:rsid w:val="00B531E0"/>
    <w:rsid w:val="00B57156"/>
    <w:rsid w:val="00B57314"/>
    <w:rsid w:val="00B5764E"/>
    <w:rsid w:val="00B644A1"/>
    <w:rsid w:val="00B6495E"/>
    <w:rsid w:val="00B72E15"/>
    <w:rsid w:val="00B94D40"/>
    <w:rsid w:val="00BB2393"/>
    <w:rsid w:val="00BC4774"/>
    <w:rsid w:val="00BD00E7"/>
    <w:rsid w:val="00BD5E78"/>
    <w:rsid w:val="00BE225F"/>
    <w:rsid w:val="00C00F85"/>
    <w:rsid w:val="00C114C8"/>
    <w:rsid w:val="00C23176"/>
    <w:rsid w:val="00C31DCF"/>
    <w:rsid w:val="00C374B4"/>
    <w:rsid w:val="00C51956"/>
    <w:rsid w:val="00C53B74"/>
    <w:rsid w:val="00C71B8A"/>
    <w:rsid w:val="00C71F1A"/>
    <w:rsid w:val="00C72924"/>
    <w:rsid w:val="00C738BA"/>
    <w:rsid w:val="00C74FD3"/>
    <w:rsid w:val="00C82E34"/>
    <w:rsid w:val="00C833B4"/>
    <w:rsid w:val="00C83A07"/>
    <w:rsid w:val="00C843F1"/>
    <w:rsid w:val="00C8561A"/>
    <w:rsid w:val="00C9260B"/>
    <w:rsid w:val="00C92B9D"/>
    <w:rsid w:val="00CA7064"/>
    <w:rsid w:val="00CA7941"/>
    <w:rsid w:val="00CB5E0B"/>
    <w:rsid w:val="00CC0156"/>
    <w:rsid w:val="00CD42D1"/>
    <w:rsid w:val="00CD64E0"/>
    <w:rsid w:val="00CE657F"/>
    <w:rsid w:val="00CF292E"/>
    <w:rsid w:val="00D0434D"/>
    <w:rsid w:val="00D118D0"/>
    <w:rsid w:val="00D229A8"/>
    <w:rsid w:val="00D234CF"/>
    <w:rsid w:val="00D2390E"/>
    <w:rsid w:val="00D26F56"/>
    <w:rsid w:val="00D277EF"/>
    <w:rsid w:val="00D41387"/>
    <w:rsid w:val="00D470F3"/>
    <w:rsid w:val="00D62E81"/>
    <w:rsid w:val="00D75506"/>
    <w:rsid w:val="00DA4685"/>
    <w:rsid w:val="00DB3FA3"/>
    <w:rsid w:val="00DB5AA3"/>
    <w:rsid w:val="00DC18CE"/>
    <w:rsid w:val="00DC2549"/>
    <w:rsid w:val="00DD25BD"/>
    <w:rsid w:val="00DD6458"/>
    <w:rsid w:val="00DE03BE"/>
    <w:rsid w:val="00DF08C8"/>
    <w:rsid w:val="00DF661A"/>
    <w:rsid w:val="00DF7691"/>
    <w:rsid w:val="00E124BD"/>
    <w:rsid w:val="00E227EA"/>
    <w:rsid w:val="00E2442D"/>
    <w:rsid w:val="00E37A46"/>
    <w:rsid w:val="00E417B5"/>
    <w:rsid w:val="00E53BFE"/>
    <w:rsid w:val="00E5547E"/>
    <w:rsid w:val="00E61112"/>
    <w:rsid w:val="00E62A85"/>
    <w:rsid w:val="00E63698"/>
    <w:rsid w:val="00E6494E"/>
    <w:rsid w:val="00E67B8B"/>
    <w:rsid w:val="00E73C13"/>
    <w:rsid w:val="00E73E6C"/>
    <w:rsid w:val="00E75A0E"/>
    <w:rsid w:val="00E85DA7"/>
    <w:rsid w:val="00EA0B1A"/>
    <w:rsid w:val="00EA0F5B"/>
    <w:rsid w:val="00EA5516"/>
    <w:rsid w:val="00EA56AE"/>
    <w:rsid w:val="00EB1A68"/>
    <w:rsid w:val="00EC46E5"/>
    <w:rsid w:val="00ED2A8C"/>
    <w:rsid w:val="00ED339C"/>
    <w:rsid w:val="00EE1806"/>
    <w:rsid w:val="00EE1E21"/>
    <w:rsid w:val="00EE7315"/>
    <w:rsid w:val="00EF1B96"/>
    <w:rsid w:val="00EF5546"/>
    <w:rsid w:val="00F0374A"/>
    <w:rsid w:val="00F04D69"/>
    <w:rsid w:val="00F11DA4"/>
    <w:rsid w:val="00F46781"/>
    <w:rsid w:val="00F60536"/>
    <w:rsid w:val="00F66F3E"/>
    <w:rsid w:val="00F7010F"/>
    <w:rsid w:val="00F74E69"/>
    <w:rsid w:val="00F75DCC"/>
    <w:rsid w:val="00F766D2"/>
    <w:rsid w:val="00F8772F"/>
    <w:rsid w:val="00F9157D"/>
    <w:rsid w:val="00F93448"/>
    <w:rsid w:val="00FB50B1"/>
    <w:rsid w:val="00FC3EA1"/>
    <w:rsid w:val="00FD454A"/>
    <w:rsid w:val="00FD7A83"/>
    <w:rsid w:val="00FE159F"/>
    <w:rsid w:val="00F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12722"/>
  <w15:docId w15:val="{15CF3C4C-30F3-4EB4-B0A2-F761A383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0E38"/>
  </w:style>
  <w:style w:type="paragraph" w:styleId="berschrift1">
    <w:name w:val="heading 1"/>
    <w:basedOn w:val="Standard"/>
    <w:next w:val="Standard"/>
    <w:link w:val="berschrift1Zchn"/>
    <w:uiPriority w:val="9"/>
    <w:qFormat/>
    <w:rsid w:val="00FC3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73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53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4C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4C1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0CE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10CE4"/>
  </w:style>
  <w:style w:type="paragraph" w:styleId="Fuzeile">
    <w:name w:val="footer"/>
    <w:basedOn w:val="Standard"/>
    <w:link w:val="FuzeileZchn"/>
    <w:uiPriority w:val="99"/>
    <w:unhideWhenUsed/>
    <w:rsid w:val="00310CE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10CE4"/>
  </w:style>
  <w:style w:type="paragraph" w:styleId="Listenabsatz">
    <w:name w:val="List Paragraph"/>
    <w:basedOn w:val="Standard"/>
    <w:uiPriority w:val="34"/>
    <w:qFormat/>
    <w:rsid w:val="00F04D6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3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3EA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C3EA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C3EA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EA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EA1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425E6A"/>
    <w:rPr>
      <w:rFonts w:asciiTheme="minorHAnsi" w:eastAsiaTheme="minorEastAsia" w:hAnsiTheme="minorHAnsi"/>
      <w:sz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25E6A"/>
    <w:rPr>
      <w:rFonts w:asciiTheme="minorHAnsi" w:eastAsiaTheme="minorEastAsia" w:hAnsiTheme="minorHAnsi"/>
      <w:sz w:val="22"/>
    </w:rPr>
  </w:style>
  <w:style w:type="table" w:styleId="HelleListe-Akzent1">
    <w:name w:val="Light List Accent 1"/>
    <w:basedOn w:val="NormaleTabelle"/>
    <w:uiPriority w:val="61"/>
    <w:rsid w:val="00E636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103ABD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03ABD"/>
    <w:rPr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03ABD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AE0A53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73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53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EF5546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5546"/>
    <w:pPr>
      <w:spacing w:after="100"/>
      <w:ind w:left="40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4C1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4C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F4C1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3E4C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47F15"/>
    <w:rPr>
      <w:b/>
      <w:bCs/>
    </w:rPr>
  </w:style>
  <w:style w:type="table" w:styleId="Tabellenraster">
    <w:name w:val="Table Grid"/>
    <w:basedOn w:val="NormaleTabelle"/>
    <w:uiPriority w:val="59"/>
    <w:rsid w:val="00AC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bsatz-Standardschriftart"/>
    <w:rsid w:val="00A4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aulhardt@nta-isny.d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OneDrive\Desktop\NTA%20Isny%20Schule\Kommunikations%20Technik\Komm%20Tech%20Praktikum%20Protokoll%20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8CDF2E19BF462189796AB0A89A60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5C7082-AC5B-4BF2-A4C4-A7CA7A000AFE}"/>
      </w:docPartPr>
      <w:docPartBody>
        <w:p w:rsidR="00EE60CE" w:rsidRDefault="00344F06" w:rsidP="00344F06">
          <w:pPr>
            <w:pStyle w:val="B88CDF2E19BF462189796AB0A89A60D7"/>
          </w:pPr>
          <w: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48"/>
              <w:szCs w:val="48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29B"/>
    <w:rsid w:val="00122EC7"/>
    <w:rsid w:val="00344F06"/>
    <w:rsid w:val="003F1CB1"/>
    <w:rsid w:val="0040729B"/>
    <w:rsid w:val="007D47DF"/>
    <w:rsid w:val="00B37E38"/>
    <w:rsid w:val="00B8356F"/>
    <w:rsid w:val="00BC08D3"/>
    <w:rsid w:val="00E548CA"/>
    <w:rsid w:val="00E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88CDF2E19BF462189796AB0A89A60D7">
    <w:name w:val="B88CDF2E19BF462189796AB0A89A60D7"/>
    <w:rsid w:val="00344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2021-09-22T00:00:00</PublishDate>
  <Abstract>Thema: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C3025-735B-4C40-B669-6C6A2789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Komm Tech Praktikum Protokoll Vorlage.dotx</Template>
  <TotalTime>0</TotalTime>
  <Pages>4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Kommunikationstechnik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Kommunikationstechnik</dc:title>
  <dc:subject>. Praktikum</dc:subject>
  <dc:creator>Maximilian Zehnle</dc:creator>
  <cp:lastModifiedBy>Florian Stocker</cp:lastModifiedBy>
  <cp:revision>4</cp:revision>
  <cp:lastPrinted>2022-05-20T16:36:00Z</cp:lastPrinted>
  <dcterms:created xsi:type="dcterms:W3CDTF">2022-09-14T12:44:00Z</dcterms:created>
  <dcterms:modified xsi:type="dcterms:W3CDTF">2022-09-15T14:01:00Z</dcterms:modified>
</cp:coreProperties>
</file>